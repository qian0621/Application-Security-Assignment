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3DE8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73A77D4A" wp14:editId="7B7E6449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C9FD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&#13;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bottom w:w="28" w:type="dxa"/>
        </w:tblCellMar>
        <w:tblLook w:val="0600" w:firstRow="0" w:lastRow="0" w:firstColumn="0" w:lastColumn="0" w:noHBand="1" w:noVBand="1"/>
      </w:tblPr>
      <w:tblGrid>
        <w:gridCol w:w="3681"/>
        <w:gridCol w:w="283"/>
        <w:gridCol w:w="6250"/>
      </w:tblGrid>
      <w:tr w:rsidR="00CD702C" w14:paraId="0A83FF9D" w14:textId="77777777" w:rsidTr="00A16871">
        <w:trPr>
          <w:trHeight w:val="359"/>
        </w:trPr>
        <w:tc>
          <w:tcPr>
            <w:tcW w:w="3681" w:type="dxa"/>
            <w:vMerge w:val="restart"/>
          </w:tcPr>
          <w:p w14:paraId="264D3EA1" w14:textId="77777777" w:rsidR="002F7680" w:rsidRDefault="00000000" w:rsidP="00E304B4">
            <w:pPr>
              <w:pStyle w:val="Subtitle"/>
            </w:pPr>
            <w:sdt>
              <w:sdtPr>
                <w:id w:val="-2058072072"/>
                <w:placeholder>
                  <w:docPart w:val="8FAD6C4F98D4E34EAC3098393C0EA6AE"/>
                </w:placeholder>
                <w:temporary/>
                <w:showingPlcHdr/>
                <w15:appearance w15:val="hidden"/>
              </w:sdtPr>
              <w:sdtContent>
                <w:r w:rsidR="002F7680">
                  <w:t>Contact</w:t>
                </w:r>
              </w:sdtContent>
            </w:sdt>
          </w:p>
          <w:p w14:paraId="7C686F77" w14:textId="5CDE9AA6" w:rsidR="002F7680" w:rsidRDefault="002F7680" w:rsidP="00E304B4">
            <w:r>
              <w:t xml:space="preserve">Email: </w:t>
            </w:r>
            <w:hyperlink r:id="rId10" w:history="1">
              <w:r w:rsidR="002B0944" w:rsidRPr="00CE6C73">
                <w:rPr>
                  <w:rStyle w:val="Hyperlink"/>
                </w:rPr>
                <w:t>kerqianning2005@gmail.com</w:t>
              </w:r>
            </w:hyperlink>
          </w:p>
          <w:p w14:paraId="1E6187A0" w14:textId="20E7F6DC" w:rsidR="002B0944" w:rsidRDefault="00CD702C" w:rsidP="00E304B4">
            <w:r>
              <w:rPr>
                <w:rFonts w:hint="eastAsia"/>
              </w:rPr>
              <w:t>P</w:t>
            </w:r>
            <w:r>
              <w:t xml:space="preserve">hone: </w:t>
            </w:r>
            <w:r w:rsidR="002F7680">
              <w:t>+65 8774 6872</w:t>
            </w:r>
          </w:p>
          <w:p w14:paraId="49A1D4F4" w14:textId="2302E26B" w:rsidR="002B0944" w:rsidRDefault="002F7680" w:rsidP="002F7680">
            <w:r>
              <w:t xml:space="preserve">Portfolio: </w:t>
            </w:r>
            <w:hyperlink r:id="rId11" w:history="1">
              <w:r w:rsidR="002B0944" w:rsidRPr="00CE6C73">
                <w:rPr>
                  <w:rStyle w:val="Hyperlink"/>
                </w:rPr>
                <w:t>https://qian0621.github.io</w:t>
              </w:r>
            </w:hyperlink>
          </w:p>
          <w:p w14:paraId="10C7D63E" w14:textId="5D72BC5F" w:rsidR="00CD702C" w:rsidRDefault="00CD702C" w:rsidP="002F7680">
            <w:r>
              <w:t xml:space="preserve">Github: </w:t>
            </w:r>
            <w:hyperlink r:id="rId12" w:history="1">
              <w:r w:rsidRPr="00CE6C73">
                <w:rPr>
                  <w:rStyle w:val="Hyperlink"/>
                </w:rPr>
                <w:t>https://github.com/qian0621</w:t>
              </w:r>
            </w:hyperlink>
          </w:p>
          <w:p w14:paraId="42B5A312" w14:textId="4D3DC2B4" w:rsidR="00CD702C" w:rsidRDefault="00CD702C" w:rsidP="002F7680">
            <w:r>
              <w:t xml:space="preserve">LinkedIn: </w:t>
            </w:r>
            <w:hyperlink r:id="rId13" w:history="1">
              <w:r w:rsidRPr="00CE6C73">
                <w:rPr>
                  <w:rStyle w:val="Hyperlink"/>
                </w:rPr>
                <w:t>https://www.linkedin.com/in/qian-ning-ker-968008239/</w:t>
              </w:r>
            </w:hyperlink>
          </w:p>
          <w:p w14:paraId="5368EEA3" w14:textId="77777777" w:rsidR="00A16871" w:rsidRDefault="00A16871" w:rsidP="002F7680"/>
          <w:p w14:paraId="5B486E12" w14:textId="77777777" w:rsidR="002F7680" w:rsidRDefault="00000000" w:rsidP="00EA6120">
            <w:pPr>
              <w:pStyle w:val="Subtitle"/>
            </w:pPr>
            <w:sdt>
              <w:sdtPr>
                <w:id w:val="-1480222421"/>
                <w:placeholder>
                  <w:docPart w:val="FBABFB2B0409F94F8EFAD039DCE8FB07"/>
                </w:placeholder>
                <w:temporary/>
                <w:showingPlcHdr/>
                <w15:appearance w15:val="hidden"/>
              </w:sdtPr>
              <w:sdtContent>
                <w:r w:rsidR="002F7680" w:rsidRPr="00010CFB">
                  <w:t>Skills</w:t>
                </w:r>
              </w:sdtContent>
            </w:sdt>
          </w:p>
          <w:p w14:paraId="04B3883A" w14:textId="77777777" w:rsidR="002F7680" w:rsidRDefault="002F7680" w:rsidP="00EA6120">
            <w:r w:rsidRPr="00974B76">
              <w:t>Python</w:t>
            </w:r>
          </w:p>
          <w:p w14:paraId="767DD649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769E0C" wp14:editId="279A3171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1" y="0"/>
                                  <a:ext cx="130639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918A5" id="Group 1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306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49297B8" w14:textId="77777777" w:rsidR="002F7680" w:rsidRDefault="002F7680" w:rsidP="00EA6120">
            <w:r>
              <w:t>Flask</w:t>
            </w:r>
          </w:p>
          <w:p w14:paraId="16D34896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6771EC" wp14:editId="588A5B93">
                      <wp:extent cx="1435608" cy="137160"/>
                      <wp:effectExtent l="0" t="0" r="12700" b="15240"/>
                      <wp:docPr id="1394933440" name="Group 1394933440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47741692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287094" name="Rectangle 2"/>
                              <wps:cNvSpPr/>
                              <wps:spPr>
                                <a:xfrm>
                                  <a:off x="0" y="0"/>
                                  <a:ext cx="1305932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9B301" id="Group 1394933440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tLbUnrQDAACe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305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29454B2" w14:textId="77777777" w:rsidR="002F7680" w:rsidRDefault="002F7680" w:rsidP="00EA6120">
            <w:r w:rsidRPr="00974B76">
              <w:t>HTML</w:t>
            </w:r>
            <w:r>
              <w:t>5</w:t>
            </w:r>
            <w:r w:rsidRPr="00974B76">
              <w:t>, CSS</w:t>
            </w:r>
            <w:r>
              <w:t>3</w:t>
            </w:r>
          </w:p>
          <w:p w14:paraId="4F81FEF7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EE8055F" wp14:editId="3622E7BA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437766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4DADA" id="Group 2" o:spid="_x0000_s1026" alt="Decorative" style="width:113.05pt;height:10.8pt;mso-position-horizontal-relative:char;mso-position-vertical-relative:line" coordsize="14382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">
                      <v:rect id="Rectangle 1" o:spid="_x0000_s1027" style="position:absolute;width:14382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77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91F1C73" w14:textId="77777777" w:rsidR="002F7680" w:rsidRDefault="002F7680" w:rsidP="00EA6120">
            <w:r w:rsidRPr="00974B76">
              <w:t>Bootstrap</w:t>
            </w:r>
          </w:p>
          <w:p w14:paraId="499355FF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42098B8" wp14:editId="218FB5FE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6214D" id="Group 3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456F8E5" w14:textId="77777777" w:rsidR="002F7680" w:rsidRDefault="002F7680" w:rsidP="00EA6120">
            <w:r>
              <w:t>JavaScript</w:t>
            </w:r>
          </w:p>
          <w:p w14:paraId="07973A31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145A186" wp14:editId="075259C4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05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3306E" id="Group 5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8vSwBbQDAACf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305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FA02AD7" w14:textId="77777777" w:rsidR="002F7680" w:rsidRDefault="002F7680" w:rsidP="00EA6120">
            <w:proofErr w:type="spellStart"/>
            <w:r>
              <w:t>JQuery</w:t>
            </w:r>
            <w:proofErr w:type="spellEnd"/>
          </w:p>
          <w:p w14:paraId="4E98470E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4A5DA3" wp14:editId="28F72137">
                      <wp:extent cx="1435608" cy="137160"/>
                      <wp:effectExtent l="0" t="0" r="12700" b="15240"/>
                      <wp:docPr id="2140320365" name="Group 214032036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66414673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485224" name="Rectangle 2"/>
                              <wps:cNvSpPr/>
                              <wps:spPr>
                                <a:xfrm>
                                  <a:off x="0" y="0"/>
                                  <a:ext cx="101013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37A7F0" id="Group 2140320365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B3FZqXswMAAJ8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0101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2EAD2D5" w14:textId="77777777" w:rsidR="002F7680" w:rsidRDefault="002F7680" w:rsidP="00EA6120">
            <w:r>
              <w:t>React</w:t>
            </w:r>
          </w:p>
          <w:p w14:paraId="45A6FAB0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BC1FD25" wp14:editId="4C1936D4">
                      <wp:extent cx="1435608" cy="137160"/>
                      <wp:effectExtent l="0" t="0" r="12700" b="15240"/>
                      <wp:docPr id="741199551" name="Group 74119955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62213857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7740255" name="Rectangle 2"/>
                              <wps:cNvSpPr/>
                              <wps:spPr>
                                <a:xfrm>
                                  <a:off x="0" y="0"/>
                                  <a:ext cx="130547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6B376" id="Group 741199551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DstTPqswMAAKA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3054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1EC0C74" w14:textId="77777777" w:rsidR="002F7680" w:rsidRDefault="002F7680" w:rsidP="00EA6120">
            <w:r>
              <w:t>Material UI</w:t>
            </w:r>
          </w:p>
          <w:p w14:paraId="47A681CD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593A4E" wp14:editId="401EB3A1">
                      <wp:extent cx="1435608" cy="137160"/>
                      <wp:effectExtent l="0" t="0" r="12700" b="15240"/>
                      <wp:docPr id="475777887" name="Group 475777887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871785752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036885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083CC" id="Group 475777887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9CE7022" w14:textId="77777777" w:rsidR="002F7680" w:rsidRDefault="002F7680" w:rsidP="00EA6120">
            <w:r>
              <w:t>Node.js</w:t>
            </w:r>
          </w:p>
          <w:p w14:paraId="5FB0C04F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4DDF38A" wp14:editId="01D4DCFD">
                      <wp:extent cx="1435608" cy="137160"/>
                      <wp:effectExtent l="0" t="0" r="12700" b="15240"/>
                      <wp:docPr id="549569075" name="Group 54956907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78927206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6416955" name="Rectangle 2"/>
                              <wps:cNvSpPr/>
                              <wps:spPr>
                                <a:xfrm>
                                  <a:off x="0" y="0"/>
                                  <a:ext cx="1305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3435D" id="Group 549569075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305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ACE8F7C" w14:textId="77777777" w:rsidR="002F7680" w:rsidRDefault="002F7680" w:rsidP="00EA6120">
            <w:r>
              <w:t>SQL</w:t>
            </w:r>
          </w:p>
          <w:p w14:paraId="01635A66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E2E8018" wp14:editId="38F4FCAD">
                      <wp:extent cx="1435608" cy="137160"/>
                      <wp:effectExtent l="0" t="0" r="12700" b="15240"/>
                      <wp:docPr id="205929556" name="Group 205929556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45156624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9551874" name="Rectangle 2"/>
                              <wps:cNvSpPr/>
                              <wps:spPr>
                                <a:xfrm>
                                  <a:off x="0" y="0"/>
                                  <a:ext cx="1305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898C5" id="Group 205929556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CYR8ZvswMAAJ4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" filled="f" strokecolor="#f7e3ee [660]" strokeweight="1pt">
                        <v:stroke joinstyle="round"/>
                      </v:rect>
                      <v:rect id="Rectangle 2" o:spid="_x0000_s1028" style="position:absolute;width:1305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B8FA011" w14:textId="77777777" w:rsidR="002F7680" w:rsidRDefault="002F7680" w:rsidP="00EA6120">
            <w:r>
              <w:t>Kotlin</w:t>
            </w:r>
          </w:p>
          <w:p w14:paraId="2FFCA20A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98E4F2B" wp14:editId="537FE1B0">
                      <wp:extent cx="1435608" cy="137160"/>
                      <wp:effectExtent l="0" t="0" r="12700" b="15240"/>
                      <wp:docPr id="1717978529" name="Group 1717978529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165751722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9431172" name="Rectangle 2"/>
                              <wps:cNvSpPr/>
                              <wps:spPr>
                                <a:xfrm>
                                  <a:off x="0" y="0"/>
                                  <a:ext cx="101013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53A93" id="Group 1717978529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A3uq3SswMAAKA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0101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9E1343A" w14:textId="77777777" w:rsidR="002F7680" w:rsidRDefault="002F7680" w:rsidP="00EA6120">
            <w:r>
              <w:t>Jetpack Compose</w:t>
            </w:r>
          </w:p>
          <w:p w14:paraId="1F9D3957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C01F833" wp14:editId="229B9F82">
                      <wp:extent cx="1435608" cy="137160"/>
                      <wp:effectExtent l="0" t="0" r="12700" b="15240"/>
                      <wp:docPr id="507072724" name="Group 50707272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511025468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829733" name="Rectangle 2"/>
                              <wps:cNvSpPr/>
                              <wps:spPr>
                                <a:xfrm>
                                  <a:off x="0" y="0"/>
                                  <a:ext cx="711697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3B07BA" id="Group 507072724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CcfUDJswMAAJ0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7116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DAD6EC8" w14:textId="77777777" w:rsidR="002F7680" w:rsidRDefault="002F7680" w:rsidP="00EA6120">
            <w:r>
              <w:t>XML Views</w:t>
            </w:r>
          </w:p>
          <w:p w14:paraId="317FE6FE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743161E" wp14:editId="73B45935">
                      <wp:extent cx="1435608" cy="137160"/>
                      <wp:effectExtent l="0" t="0" r="12700" b="15240"/>
                      <wp:docPr id="676013554" name="Group 67601355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103559616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999761" name="Rectangle 2"/>
                              <wps:cNvSpPr/>
                              <wps:spPr>
                                <a:xfrm>
                                  <a:off x="0" y="0"/>
                                  <a:ext cx="711697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3B997" id="Group 676013554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fPuxF7QDAACe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7116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2CD6D53" w14:textId="77777777" w:rsidR="002F7680" w:rsidRDefault="002F7680" w:rsidP="00EA6120">
            <w:r>
              <w:t>JSON</w:t>
            </w:r>
          </w:p>
          <w:p w14:paraId="6DE7D4D4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8CF3E10" wp14:editId="718CD6BC">
                      <wp:extent cx="1435608" cy="137160"/>
                      <wp:effectExtent l="0" t="0" r="12700" b="15240"/>
                      <wp:docPr id="1178367543" name="Group 117836754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93279943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660344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D2359" id="Group 1178367543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1DCB463" w14:textId="77777777" w:rsidR="002F7680" w:rsidRDefault="002F7680" w:rsidP="00EA6120">
            <w:r w:rsidRPr="00ED59FC">
              <w:t>REST API</w:t>
            </w:r>
          </w:p>
          <w:p w14:paraId="3B011F0B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316CBDB" wp14:editId="5C975737">
                      <wp:extent cx="1435608" cy="137160"/>
                      <wp:effectExtent l="0" t="0" r="12700" b="15240"/>
                      <wp:docPr id="1984264674" name="Group 198426467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785163246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9127635" name="Rectangle 2"/>
                              <wps:cNvSpPr/>
                              <wps:spPr>
                                <a:xfrm>
                                  <a:off x="0" y="0"/>
                                  <a:ext cx="118994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8175B" id="Group 1984264674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BlvBEbswMAAJ8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189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510C42F" w14:textId="77777777" w:rsidR="002F7680" w:rsidRDefault="002F7680" w:rsidP="00EA6120">
            <w:r>
              <w:t>C#</w:t>
            </w:r>
          </w:p>
          <w:p w14:paraId="5F431B16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F9BDD6" wp14:editId="6BF480F3">
                      <wp:extent cx="1435609" cy="137160"/>
                      <wp:effectExtent l="0" t="0" r="12700" b="15240"/>
                      <wp:docPr id="2057509344" name="Group 205750934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9" cy="137160"/>
                                <a:chOff x="-1" y="0"/>
                                <a:chExt cx="1438909" cy="139065"/>
                              </a:xfrm>
                            </wpg:grpSpPr>
                            <wps:wsp>
                              <wps:cNvPr id="122746539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990067" name="Rectangle 2"/>
                              <wps:cNvSpPr/>
                              <wps:spPr>
                                <a:xfrm>
                                  <a:off x="-1" y="0"/>
                                  <a:ext cx="1189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63060" id="Group 2057509344" o:spid="_x0000_s1026" alt="Decorative" style="width:113.05pt;height:10.8pt;mso-position-horizontal-relative:char;mso-position-vertical-relative:line" coordorigin="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189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2C72F6EE" w14:textId="77777777" w:rsidR="002F7680" w:rsidRDefault="002F7680" w:rsidP="00EA6120">
            <w:pPr>
              <w:tabs>
                <w:tab w:val="left" w:pos="2824"/>
              </w:tabs>
            </w:pPr>
            <w:r>
              <w:t>Swift</w:t>
            </w:r>
          </w:p>
          <w:p w14:paraId="1C99A6C1" w14:textId="5177DD6E" w:rsidR="002F7680" w:rsidRDefault="002F7680" w:rsidP="00EA6120">
            <w:pPr>
              <w:tabs>
                <w:tab w:val="left" w:pos="2824"/>
              </w:tabs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E03CBB0" wp14:editId="12A9D783">
                      <wp:extent cx="1435608" cy="137160"/>
                      <wp:effectExtent l="0" t="0" r="12700" b="15240"/>
                      <wp:docPr id="223031757" name="Group 223031757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537279400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525497" name="Rectangle 2"/>
                              <wps:cNvSpPr/>
                              <wps:spPr>
                                <a:xfrm>
                                  <a:off x="0" y="0"/>
                                  <a:ext cx="711697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C13C0F" id="Group 223031757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m4UaS7QDAACd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7116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vMerge w:val="restart"/>
          </w:tcPr>
          <w:p w14:paraId="4D9EF9CD" w14:textId="77777777" w:rsidR="002F7680" w:rsidRDefault="002F7680" w:rsidP="00EE259E"/>
        </w:tc>
        <w:tc>
          <w:tcPr>
            <w:tcW w:w="6248" w:type="dxa"/>
          </w:tcPr>
          <w:p w14:paraId="66E21672" w14:textId="609AD8AB" w:rsidR="002F7680" w:rsidRPr="00B20D41" w:rsidRDefault="002F7680" w:rsidP="00CF61BE">
            <w:pPr>
              <w:pStyle w:val="Subtitle"/>
            </w:pPr>
            <w:r>
              <w:t>Information Technology Diploma Student</w:t>
            </w:r>
          </w:p>
        </w:tc>
      </w:tr>
      <w:tr w:rsidR="00CD702C" w14:paraId="3D1AE970" w14:textId="77777777" w:rsidTr="00A16871">
        <w:trPr>
          <w:trHeight w:val="539"/>
        </w:trPr>
        <w:tc>
          <w:tcPr>
            <w:tcW w:w="3681" w:type="dxa"/>
            <w:vMerge/>
          </w:tcPr>
          <w:p w14:paraId="04F1E89B" w14:textId="570F493F" w:rsidR="002F7680" w:rsidRPr="008C6805" w:rsidRDefault="002F7680" w:rsidP="00EA6120">
            <w:pPr>
              <w:tabs>
                <w:tab w:val="left" w:pos="2824"/>
              </w:tabs>
              <w:spacing w:line="240" w:lineRule="auto"/>
            </w:pPr>
          </w:p>
        </w:tc>
        <w:tc>
          <w:tcPr>
            <w:tcW w:w="283" w:type="dxa"/>
            <w:vMerge/>
          </w:tcPr>
          <w:p w14:paraId="4F75291F" w14:textId="77777777" w:rsidR="002F7680" w:rsidRDefault="002F7680" w:rsidP="00EA6120"/>
        </w:tc>
        <w:tc>
          <w:tcPr>
            <w:tcW w:w="6248" w:type="dxa"/>
          </w:tcPr>
          <w:p w14:paraId="08C65E43" w14:textId="0A64A14E" w:rsidR="002F7680" w:rsidRPr="00D13B70" w:rsidRDefault="002F7680" w:rsidP="00EA6120">
            <w:pPr>
              <w:pStyle w:val="Title"/>
              <w:rPr>
                <w:sz w:val="80"/>
                <w:szCs w:val="80"/>
                <w:lang w:val="en-SG"/>
              </w:rPr>
            </w:pPr>
            <w:r w:rsidRPr="00D13B70">
              <w:rPr>
                <w:sz w:val="80"/>
                <w:szCs w:val="80"/>
                <w:lang w:val="en-SG"/>
              </w:rPr>
              <w:t>Ker Qian Ning</w:t>
            </w:r>
          </w:p>
        </w:tc>
      </w:tr>
      <w:tr w:rsidR="00CD702C" w14:paraId="58FD3411" w14:textId="77777777" w:rsidTr="00A16871">
        <w:trPr>
          <w:trHeight w:val="538"/>
        </w:trPr>
        <w:tc>
          <w:tcPr>
            <w:tcW w:w="3681" w:type="dxa"/>
            <w:vMerge/>
          </w:tcPr>
          <w:p w14:paraId="6084DA95" w14:textId="77777777" w:rsidR="002F7680" w:rsidRPr="008C6805" w:rsidRDefault="002F7680" w:rsidP="00EA6120">
            <w:pPr>
              <w:tabs>
                <w:tab w:val="left" w:pos="2824"/>
              </w:tabs>
              <w:spacing w:line="240" w:lineRule="auto"/>
            </w:pPr>
          </w:p>
        </w:tc>
        <w:tc>
          <w:tcPr>
            <w:tcW w:w="283" w:type="dxa"/>
            <w:vMerge/>
          </w:tcPr>
          <w:p w14:paraId="63C26F67" w14:textId="77777777" w:rsidR="002F7680" w:rsidRDefault="002F7680" w:rsidP="00EA6120"/>
        </w:tc>
        <w:tc>
          <w:tcPr>
            <w:tcW w:w="6248" w:type="dxa"/>
          </w:tcPr>
          <w:p w14:paraId="7B287295" w14:textId="77777777" w:rsidR="002F7680" w:rsidRPr="002F7680" w:rsidRDefault="002F7680" w:rsidP="002F7680">
            <w:pPr>
              <w:pStyle w:val="NormalWeb"/>
              <w:spacing w:after="0" w:afterAutospacing="0" w:line="276" w:lineRule="auto"/>
              <w:rPr>
                <w:rFonts w:asciiTheme="minorHAnsi" w:eastAsiaTheme="minorEastAsia" w:hAnsiTheme="minorHAnsi" w:cs="Arial (Body CS)"/>
                <w:caps/>
                <w:color w:val="C43784" w:themeColor="accent1" w:themeShade="BF"/>
                <w:spacing w:val="10"/>
                <w:szCs w:val="22"/>
                <w:lang w:val="en-US" w:eastAsia="en-US"/>
              </w:rPr>
            </w:pPr>
            <w:r w:rsidRPr="002F7680">
              <w:rPr>
                <w:rFonts w:asciiTheme="minorHAnsi" w:eastAsiaTheme="minorEastAsia" w:hAnsiTheme="minorHAnsi" w:cs="Arial (Body CS)"/>
                <w:caps/>
                <w:color w:val="C43784" w:themeColor="accent1" w:themeShade="BF"/>
                <w:spacing w:val="10"/>
                <w:szCs w:val="22"/>
                <w:lang w:val="en-US" w:eastAsia="en-US"/>
              </w:rPr>
              <w:t xml:space="preserve">PROFESSIONAL SUMMARY </w:t>
            </w:r>
          </w:p>
          <w:p w14:paraId="3538A420" w14:textId="24CCBC2B" w:rsidR="002F7680" w:rsidRPr="002F7680" w:rsidRDefault="00382D02" w:rsidP="000600D5">
            <w:pPr>
              <w:spacing w:after="240"/>
              <w:rPr>
                <w:sz w:val="24"/>
                <w:lang w:val="en-SG"/>
              </w:rPr>
            </w:pPr>
            <w:r w:rsidRPr="00382D02">
              <w:rPr>
                <w:b/>
                <w:bCs/>
              </w:rPr>
              <w:t>As a second-year IT student at Nanyang Polytechnic, I am an analytical problem-solver with strong programming skills. I actively participate in programming competitions and technology-related planning committees, maintaining high code quality standards. My dedication to staying updated with industry trends drives my passion for technology.</w:t>
            </w:r>
          </w:p>
        </w:tc>
      </w:tr>
      <w:tr w:rsidR="00CD702C" w14:paraId="23F473FD" w14:textId="77777777" w:rsidTr="00A16871">
        <w:trPr>
          <w:trHeight w:val="943"/>
        </w:trPr>
        <w:tc>
          <w:tcPr>
            <w:tcW w:w="3681" w:type="dxa"/>
            <w:vMerge/>
          </w:tcPr>
          <w:p w14:paraId="2967D417" w14:textId="6B85488C" w:rsidR="002F7680" w:rsidRPr="008C6805" w:rsidRDefault="002F7680" w:rsidP="00EA6120">
            <w:pPr>
              <w:tabs>
                <w:tab w:val="left" w:pos="2824"/>
              </w:tabs>
              <w:spacing w:line="240" w:lineRule="auto"/>
            </w:pPr>
          </w:p>
        </w:tc>
        <w:tc>
          <w:tcPr>
            <w:tcW w:w="283" w:type="dxa"/>
            <w:vMerge/>
          </w:tcPr>
          <w:p w14:paraId="0F404555" w14:textId="77777777" w:rsidR="002F7680" w:rsidRDefault="002F7680" w:rsidP="00EA6120"/>
        </w:tc>
        <w:tc>
          <w:tcPr>
            <w:tcW w:w="6248" w:type="dxa"/>
          </w:tcPr>
          <w:p w14:paraId="361A2464" w14:textId="77777777" w:rsidR="002F7680" w:rsidRDefault="00000000" w:rsidP="002F7680">
            <w:pPr>
              <w:pStyle w:val="Subtitle"/>
            </w:pPr>
            <w:sdt>
              <w:sdtPr>
                <w:id w:val="1415746174"/>
                <w:placeholder>
                  <w:docPart w:val="0D6EA8DDE312DF46A40A317FFCCEE090"/>
                </w:placeholder>
                <w:temporary/>
                <w:showingPlcHdr/>
                <w15:appearance w15:val="hidden"/>
              </w:sdtPr>
              <w:sdtContent>
                <w:r w:rsidR="002F7680">
                  <w:t>Education</w:t>
                </w:r>
              </w:sdtContent>
            </w:sdt>
          </w:p>
          <w:p w14:paraId="23F2F389" w14:textId="77777777" w:rsidR="002F7680" w:rsidRDefault="002F7680" w:rsidP="00D13B70">
            <w:pPr>
              <w:pStyle w:val="Heading2"/>
              <w:rPr>
                <w:b w:val="0"/>
                <w:bCs/>
                <w:lang w:val="en-GB"/>
              </w:rPr>
            </w:pPr>
            <w:r w:rsidRPr="003B67E0">
              <w:rPr>
                <w:b w:val="0"/>
                <w:bCs/>
                <w:lang w:val="en-GB"/>
              </w:rPr>
              <w:t>Expected in May 2025</w:t>
            </w:r>
          </w:p>
          <w:p w14:paraId="3A759521" w14:textId="77777777" w:rsidR="002F7680" w:rsidRPr="002662ED" w:rsidRDefault="002F7680" w:rsidP="00D13B70">
            <w:pPr>
              <w:pStyle w:val="Heading2"/>
              <w:rPr>
                <w:bCs/>
              </w:rPr>
            </w:pPr>
            <w:r>
              <w:t>Nanyang Polytechnic</w:t>
            </w:r>
          </w:p>
          <w:p w14:paraId="4BE6DBF8" w14:textId="77777777" w:rsidR="002F7680" w:rsidRDefault="002F7680" w:rsidP="00D13B70">
            <w:pPr>
              <w:pStyle w:val="Heading3"/>
              <w:spacing w:after="0" w:line="276" w:lineRule="auto"/>
              <w:rPr>
                <w:lang w:val="en-GB"/>
              </w:rPr>
            </w:pPr>
            <w:r w:rsidRPr="003B67E0">
              <w:rPr>
                <w:lang w:val="en-GB"/>
              </w:rPr>
              <w:t>Diploma</w:t>
            </w:r>
            <w:r>
              <w:rPr>
                <w:lang w:val="en-GB"/>
              </w:rPr>
              <w:t xml:space="preserve"> in</w:t>
            </w:r>
            <w:r w:rsidRPr="003B67E0">
              <w:rPr>
                <w:lang w:val="en-GB"/>
              </w:rPr>
              <w:t xml:space="preserve"> Information Technolog</w:t>
            </w:r>
            <w:r>
              <w:rPr>
                <w:lang w:val="en-GB"/>
              </w:rPr>
              <w:t>y</w:t>
            </w:r>
          </w:p>
          <w:p w14:paraId="72918FC8" w14:textId="77777777" w:rsidR="002F7680" w:rsidRDefault="002F7680" w:rsidP="00D13B70">
            <w:pPr>
              <w:spacing w:line="276" w:lineRule="auto"/>
            </w:pPr>
            <w:r w:rsidRPr="00D13B70">
              <w:rPr>
                <w:rFonts w:eastAsiaTheme="majorEastAsia" w:cstheme="majorBidi"/>
                <w:b/>
                <w:lang w:val="en-GB"/>
              </w:rPr>
              <w:t>GPA:</w:t>
            </w:r>
            <w:r w:rsidRPr="00D43BD5">
              <w:t xml:space="preserve"> 3.49 / 4.00</w:t>
            </w:r>
          </w:p>
          <w:tbl>
            <w:tblPr>
              <w:tblpPr w:vertAnchor="text" w:horzAnchor="margin" w:tblpX="1" w:tblpY="1"/>
              <w:tblOverlap w:val="never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3"/>
              <w:gridCol w:w="1921"/>
            </w:tblGrid>
            <w:tr w:rsidR="002F7680" w:rsidRPr="00D13B70" w14:paraId="2FCC800F" w14:textId="77777777" w:rsidTr="00D13B70">
              <w:tc>
                <w:tcPr>
                  <w:tcW w:w="3408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56BE61" w14:textId="77777777" w:rsidR="002F7680" w:rsidRPr="00E956C9" w:rsidRDefault="002F7680" w:rsidP="00D13B70">
                  <w:pPr>
                    <w:rPr>
                      <w:b/>
                      <w:bCs/>
                    </w:rPr>
                  </w:pPr>
                  <w:r w:rsidRPr="00E956C9">
                    <w:rPr>
                      <w:b/>
                      <w:bCs/>
                    </w:rPr>
                    <w:t>Director's List</w:t>
                  </w:r>
                </w:p>
              </w:tc>
              <w:tc>
                <w:tcPr>
                  <w:tcW w:w="1592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D27D4F" w14:textId="77777777" w:rsidR="002F7680" w:rsidRPr="00D13B70" w:rsidRDefault="002F7680" w:rsidP="00D13B70">
                  <w:pPr>
                    <w:rPr>
                      <w:lang w:val="en-GB"/>
                    </w:rPr>
                  </w:pPr>
                  <w:r w:rsidRPr="00D13B70">
                    <w:rPr>
                      <w:lang w:val="en-GB"/>
                    </w:rPr>
                    <w:t>Sem 2 - 2022/2023</w:t>
                  </w:r>
                </w:p>
                <w:p w14:paraId="2F1E1305" w14:textId="77777777" w:rsidR="002F7680" w:rsidRPr="00D13B70" w:rsidRDefault="002F7680" w:rsidP="00D13B70">
                  <w:pPr>
                    <w:rPr>
                      <w:lang w:val="en-GB"/>
                    </w:rPr>
                  </w:pPr>
                  <w:r w:rsidRPr="00D13B70">
                    <w:rPr>
                      <w:lang w:val="en-GB"/>
                    </w:rPr>
                    <w:t>Sem 1 - 2023/2024</w:t>
                  </w:r>
                </w:p>
              </w:tc>
            </w:tr>
          </w:tbl>
          <w:p w14:paraId="1247A9C1" w14:textId="6A5B292A" w:rsidR="002F7680" w:rsidRPr="00DB6E3A" w:rsidRDefault="002F7680" w:rsidP="00DB6E3A">
            <w:pPr>
              <w:pStyle w:val="Heading3"/>
              <w:spacing w:before="0" w:after="0" w:line="276" w:lineRule="auto"/>
              <w:rPr>
                <w:lang w:val="en-GB"/>
              </w:rPr>
            </w:pPr>
          </w:p>
          <w:p w14:paraId="62481778" w14:textId="77777777" w:rsidR="002F7680" w:rsidRPr="00974B76" w:rsidRDefault="002F7680" w:rsidP="00D13B70">
            <w:pPr>
              <w:pStyle w:val="Heading2"/>
              <w:spacing w:before="0"/>
              <w:rPr>
                <w:b w:val="0"/>
                <w:bCs/>
              </w:rPr>
            </w:pPr>
            <w:r w:rsidRPr="00974B76">
              <w:rPr>
                <w:b w:val="0"/>
                <w:bCs/>
              </w:rPr>
              <w:t>December 2021</w:t>
            </w:r>
          </w:p>
          <w:p w14:paraId="02B945F1" w14:textId="77777777" w:rsidR="002F7680" w:rsidRPr="00CF61BE" w:rsidRDefault="002F7680" w:rsidP="00D13B70">
            <w:pPr>
              <w:pStyle w:val="Heading2"/>
            </w:pPr>
            <w:r w:rsidRPr="00974B76">
              <w:t>Edgefield Secondary Schoo</w:t>
            </w:r>
            <w:r>
              <w:t>L</w:t>
            </w:r>
            <w:r w:rsidRPr="00CF61BE">
              <w:t xml:space="preserve"> </w:t>
            </w:r>
          </w:p>
          <w:p w14:paraId="2FB09297" w14:textId="18BCDEE2" w:rsidR="002F7680" w:rsidRPr="00FE22F6" w:rsidRDefault="002F7680" w:rsidP="00D13B70">
            <w:pPr>
              <w:pStyle w:val="Heading3"/>
              <w:spacing w:line="276" w:lineRule="auto"/>
              <w:rPr>
                <w:szCs w:val="90"/>
                <w:lang w:val="en-SG"/>
              </w:rPr>
            </w:pPr>
            <w:r w:rsidRPr="00D13B70">
              <w:rPr>
                <w:lang w:val="en-GB"/>
              </w:rPr>
              <w:t>GCE 'O' Levels</w:t>
            </w:r>
          </w:p>
        </w:tc>
      </w:tr>
      <w:tr w:rsidR="00CD702C" w14:paraId="6F0AF9E0" w14:textId="77777777" w:rsidTr="00A16871">
        <w:trPr>
          <w:trHeight w:val="1683"/>
        </w:trPr>
        <w:tc>
          <w:tcPr>
            <w:tcW w:w="3681" w:type="dxa"/>
            <w:vMerge/>
          </w:tcPr>
          <w:p w14:paraId="4B257E2E" w14:textId="172A5122" w:rsidR="002F7680" w:rsidRPr="008365FB" w:rsidRDefault="002F7680" w:rsidP="00EA6120">
            <w:pPr>
              <w:tabs>
                <w:tab w:val="left" w:pos="2824"/>
              </w:tabs>
              <w:spacing w:line="240" w:lineRule="auto"/>
              <w:rPr>
                <w:noProof/>
                <w:lang w:val="en-AU" w:eastAsia="en-AU"/>
              </w:rPr>
            </w:pPr>
          </w:p>
        </w:tc>
        <w:tc>
          <w:tcPr>
            <w:tcW w:w="283" w:type="dxa"/>
            <w:vMerge w:val="restart"/>
          </w:tcPr>
          <w:p w14:paraId="786694E2" w14:textId="77777777" w:rsidR="002F7680" w:rsidRDefault="002F7680" w:rsidP="00EA6120"/>
        </w:tc>
        <w:tc>
          <w:tcPr>
            <w:tcW w:w="6248" w:type="dxa"/>
          </w:tcPr>
          <w:p w14:paraId="300E389F" w14:textId="19DFD4F5" w:rsidR="002F7680" w:rsidRPr="00554327" w:rsidRDefault="002F7680" w:rsidP="00EA6120">
            <w:pPr>
              <w:pStyle w:val="Heading1"/>
              <w:spacing w:line="240" w:lineRule="auto"/>
            </w:pPr>
            <w:r>
              <w:t>Certifications</w:t>
            </w:r>
          </w:p>
          <w:tbl>
            <w:tblPr>
              <w:tblpPr w:vertAnchor="text" w:horzAnchor="margin" w:tblpX="1" w:tblpY="1"/>
              <w:tblOverlap w:val="never"/>
              <w:tblW w:w="60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4"/>
              <w:gridCol w:w="460"/>
            </w:tblGrid>
            <w:tr w:rsidR="002F7680" w14:paraId="1AAB31F9" w14:textId="77777777" w:rsidTr="00CD702C">
              <w:tc>
                <w:tcPr>
                  <w:tcW w:w="4934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F9CC8" w14:textId="2F5D77D4" w:rsidR="002F7680" w:rsidRPr="00E956C9" w:rsidRDefault="002F7680" w:rsidP="00EA6120">
                  <w:pPr>
                    <w:rPr>
                      <w:b/>
                      <w:bCs/>
                    </w:rPr>
                  </w:pPr>
                  <w:r w:rsidRPr="00554327">
                    <w:rPr>
                      <w:b/>
                      <w:bCs/>
                    </w:rPr>
                    <w:t xml:space="preserve">Swift Accelerator </w:t>
                  </w:r>
                  <w:proofErr w:type="spellStart"/>
                  <w:r w:rsidRPr="00554327">
                    <w:rPr>
                      <w:b/>
                      <w:bCs/>
                    </w:rPr>
                    <w:t>Programme</w:t>
                  </w:r>
                  <w:proofErr w:type="spellEnd"/>
                </w:p>
              </w:tc>
              <w:tc>
                <w:tcPr>
                  <w:tcW w:w="66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EE8683" w14:textId="573420E4" w:rsidR="002F7680" w:rsidRDefault="002F7680" w:rsidP="00EA612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2019</w:t>
                  </w:r>
                </w:p>
              </w:tc>
            </w:tr>
            <w:tr w:rsidR="002F7680" w14:paraId="1CC5D4A5" w14:textId="77777777" w:rsidTr="00CD702C">
              <w:tc>
                <w:tcPr>
                  <w:tcW w:w="4934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626B4A" w14:textId="08D5D6D1" w:rsidR="002F7680" w:rsidRPr="00554327" w:rsidRDefault="002F7680" w:rsidP="00EA6120">
                  <w:pPr>
                    <w:rPr>
                      <w:b/>
                      <w:bCs/>
                    </w:rPr>
                  </w:pPr>
                  <w:r w:rsidRPr="00FC186C">
                    <w:rPr>
                      <w:b/>
                      <w:bCs/>
                    </w:rPr>
                    <w:t>AI for Industry® – Literacy in AI</w:t>
                  </w:r>
                </w:p>
              </w:tc>
              <w:tc>
                <w:tcPr>
                  <w:tcW w:w="66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BAC289" w14:textId="52D0A923" w:rsidR="002F7680" w:rsidRDefault="002F7680" w:rsidP="00EA612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2023</w:t>
                  </w:r>
                </w:p>
              </w:tc>
            </w:tr>
            <w:tr w:rsidR="002F7680" w14:paraId="5988B1DD" w14:textId="77777777" w:rsidTr="00CD702C">
              <w:tc>
                <w:tcPr>
                  <w:tcW w:w="4934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A8E3E4" w14:textId="5E918A3D" w:rsidR="002F7680" w:rsidRPr="00554327" w:rsidRDefault="002F7680" w:rsidP="00EA6120">
                  <w:pPr>
                    <w:rPr>
                      <w:b/>
                      <w:bCs/>
                    </w:rPr>
                  </w:pPr>
                  <w:proofErr w:type="spellStart"/>
                  <w:r w:rsidRPr="00554327">
                    <w:rPr>
                      <w:b/>
                      <w:bCs/>
                    </w:rPr>
                    <w:t>Datacamp</w:t>
                  </w:r>
                  <w:proofErr w:type="spellEnd"/>
                  <w:r w:rsidRPr="00554327">
                    <w:rPr>
                      <w:b/>
                      <w:bCs/>
                    </w:rPr>
                    <w:t xml:space="preserve"> AI for Education</w:t>
                  </w:r>
                </w:p>
              </w:tc>
              <w:tc>
                <w:tcPr>
                  <w:tcW w:w="66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3B71C7" w14:textId="197D889B" w:rsidR="002F7680" w:rsidRDefault="002F7680" w:rsidP="00EA6120">
                  <w:pPr>
                    <w:rPr>
                      <w:sz w:val="18"/>
                      <w:szCs w:val="18"/>
                    </w:rPr>
                  </w:pPr>
                  <w:r w:rsidRPr="00554327">
                    <w:rPr>
                      <w:sz w:val="18"/>
                      <w:szCs w:val="18"/>
                    </w:rPr>
                    <w:t>2020</w:t>
                  </w:r>
                </w:p>
              </w:tc>
            </w:tr>
            <w:tr w:rsidR="002F7680" w14:paraId="34903FC1" w14:textId="77777777" w:rsidTr="00CD702C">
              <w:tc>
                <w:tcPr>
                  <w:tcW w:w="4934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F8FF32" w14:textId="0029AF86" w:rsidR="002F7680" w:rsidRPr="00554327" w:rsidRDefault="002F7680" w:rsidP="00EA6120">
                  <w:pPr>
                    <w:rPr>
                      <w:b/>
                      <w:bCs/>
                    </w:rPr>
                  </w:pPr>
                  <w:r w:rsidRPr="0023675B">
                    <w:rPr>
                      <w:b/>
                      <w:bCs/>
                    </w:rPr>
                    <w:t>Tinker Academy Microsoft AI solutions</w:t>
                  </w:r>
                </w:p>
              </w:tc>
              <w:tc>
                <w:tcPr>
                  <w:tcW w:w="66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62C79A" w14:textId="720DE0FF" w:rsidR="002F7680" w:rsidRPr="00554327" w:rsidRDefault="002F7680" w:rsidP="00EA6120">
                  <w:pPr>
                    <w:rPr>
                      <w:sz w:val="18"/>
                      <w:szCs w:val="18"/>
                    </w:rPr>
                  </w:pPr>
                  <w:r w:rsidRPr="00554327">
                    <w:rPr>
                      <w:sz w:val="18"/>
                      <w:szCs w:val="18"/>
                    </w:rPr>
                    <w:t>2020</w:t>
                  </w:r>
                </w:p>
              </w:tc>
            </w:tr>
          </w:tbl>
          <w:p w14:paraId="5D75109B" w14:textId="30ED126B" w:rsidR="002F7680" w:rsidRDefault="002F7680" w:rsidP="00EA6120"/>
        </w:tc>
      </w:tr>
      <w:tr w:rsidR="00CD702C" w14:paraId="2D30E72C" w14:textId="77777777" w:rsidTr="00A16871">
        <w:trPr>
          <w:trHeight w:val="3113"/>
        </w:trPr>
        <w:tc>
          <w:tcPr>
            <w:tcW w:w="3681" w:type="dxa"/>
            <w:vMerge/>
          </w:tcPr>
          <w:p w14:paraId="41106919" w14:textId="77777777" w:rsidR="002F7680" w:rsidRDefault="002F7680" w:rsidP="00EA6120">
            <w:pPr>
              <w:pStyle w:val="Subtitle"/>
            </w:pPr>
          </w:p>
        </w:tc>
        <w:tc>
          <w:tcPr>
            <w:tcW w:w="283" w:type="dxa"/>
            <w:vMerge/>
          </w:tcPr>
          <w:p w14:paraId="2D9CBDEC" w14:textId="77777777" w:rsidR="002F7680" w:rsidRDefault="002F7680" w:rsidP="00EA6120"/>
        </w:tc>
        <w:tc>
          <w:tcPr>
            <w:tcW w:w="6248" w:type="dxa"/>
          </w:tcPr>
          <w:p w14:paraId="45C5E3B5" w14:textId="30A7F504" w:rsidR="002F7680" w:rsidRPr="00456D87" w:rsidRDefault="002F7680" w:rsidP="002F7680">
            <w:pPr>
              <w:pStyle w:val="Heading1"/>
              <w:spacing w:line="240" w:lineRule="auto"/>
            </w:pPr>
            <w:r w:rsidRPr="00456D87">
              <w:t>ACHIEVEMENTS</w:t>
            </w:r>
          </w:p>
          <w:tbl>
            <w:tblPr>
              <w:tblpPr w:vertAnchor="text" w:horzAnchor="margin" w:tblpX="1" w:tblpY="1"/>
              <w:tblOverlap w:val="never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1072"/>
            </w:tblGrid>
            <w:tr w:rsidR="00B058C8" w14:paraId="235F0C5B" w14:textId="77777777" w:rsidTr="00A16871">
              <w:trPr>
                <w:trHeight w:val="40"/>
              </w:trPr>
              <w:tc>
                <w:tcPr>
                  <w:tcW w:w="4112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A5FB54" w14:textId="6150FC40" w:rsidR="00B058C8" w:rsidRDefault="00B058C8" w:rsidP="002F768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SCS Splash Awards Finalist Tertiary Category</w:t>
                  </w:r>
                </w:p>
              </w:tc>
              <w:tc>
                <w:tcPr>
                  <w:tcW w:w="888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A7B888" w14:textId="43075456" w:rsidR="00B058C8" w:rsidRDefault="00B058C8" w:rsidP="00A16871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Oct 2023</w:t>
                  </w:r>
                </w:p>
              </w:tc>
            </w:tr>
            <w:tr w:rsidR="002F7680" w14:paraId="2008B456" w14:textId="77777777" w:rsidTr="00A16871">
              <w:trPr>
                <w:trHeight w:val="40"/>
              </w:trPr>
              <w:tc>
                <w:tcPr>
                  <w:tcW w:w="4112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BD7A1C" w14:textId="77777777" w:rsidR="002F7680" w:rsidRPr="00E956C9" w:rsidRDefault="002F7680" w:rsidP="002F768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Pr="00CE3552">
                    <w:rPr>
                      <w:b/>
                      <w:bCs/>
                      <w:vertAlign w:val="superscript"/>
                    </w:rPr>
                    <w:t>nd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7467C6">
                    <w:rPr>
                      <w:b/>
                      <w:bCs/>
                    </w:rPr>
                    <w:t>Placing for Best Performing Drone (Secondary)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E956C9">
                    <w:rPr>
                      <w:b/>
                      <w:bCs/>
                    </w:rPr>
                    <w:t xml:space="preserve">in </w:t>
                  </w:r>
                  <w:r>
                    <w:rPr>
                      <w:b/>
                      <w:bCs/>
                    </w:rPr>
                    <w:t>12</w:t>
                  </w:r>
                  <w:r w:rsidRPr="00CE3552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E956C9">
                    <w:rPr>
                      <w:b/>
                      <w:bCs/>
                    </w:rPr>
                    <w:t>National Robotics</w:t>
                  </w:r>
                  <w:r>
                    <w:rPr>
                      <w:b/>
                      <w:bCs/>
                    </w:rPr>
                    <w:t xml:space="preserve"> Programming </w:t>
                  </w:r>
                  <w:r w:rsidRPr="00E956C9">
                    <w:rPr>
                      <w:b/>
                      <w:bCs/>
                    </w:rPr>
                    <w:t>Competitio</w:t>
                  </w:r>
                  <w:r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888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25878" w14:textId="77777777" w:rsidR="002F7680" w:rsidRDefault="002F7680" w:rsidP="00A16871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May 2018</w:t>
                  </w:r>
                </w:p>
              </w:tc>
            </w:tr>
          </w:tbl>
          <w:p w14:paraId="712ED867" w14:textId="73A177EF" w:rsidR="002F7680" w:rsidRDefault="002F7680" w:rsidP="00EA6120"/>
        </w:tc>
      </w:tr>
      <w:tr w:rsidR="00CD702C" w14:paraId="010C0224" w14:textId="77777777" w:rsidTr="00A16871">
        <w:trPr>
          <w:trHeight w:val="1826"/>
        </w:trPr>
        <w:tc>
          <w:tcPr>
            <w:tcW w:w="3681" w:type="dxa"/>
            <w:vMerge w:val="restart"/>
          </w:tcPr>
          <w:p w14:paraId="3A8D0ED4" w14:textId="77777777" w:rsidR="002F7680" w:rsidRDefault="002F7680" w:rsidP="00EA6120">
            <w:pPr>
              <w:pStyle w:val="Subtitle"/>
            </w:pPr>
            <w:r>
              <w:lastRenderedPageBreak/>
              <w:t>Software / Tools</w:t>
            </w:r>
          </w:p>
          <w:p w14:paraId="507EBB99" w14:textId="77777777" w:rsidR="002F7680" w:rsidRDefault="002F7680" w:rsidP="00EA6120">
            <w:r>
              <w:t>Figma</w:t>
            </w:r>
          </w:p>
          <w:p w14:paraId="28EFBB98" w14:textId="3035E0A0" w:rsidR="002F7680" w:rsidRDefault="00A16871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DF720C9" wp14:editId="2CB17D83">
                      <wp:extent cx="1435608" cy="137160"/>
                      <wp:effectExtent l="0" t="0" r="12700" b="15240"/>
                      <wp:docPr id="371202414" name="Group 37120241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66426623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D977AD">
                                      <a:lumMod val="20000"/>
                                      <a:lumOff val="80000"/>
                                    </a:srgb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732885" name="Rectangle 2"/>
                              <wps:cNvSpPr/>
                              <wps:spPr>
                                <a:xfrm>
                                  <a:off x="0" y="0"/>
                                  <a:ext cx="130547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77AD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A9134" id="Group 371202414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" filled="f" strokecolor="#f7e4ef" strokeweight="1pt">
                        <v:stroke joinstyle="round"/>
                      </v:rect>
                      <v:rect id="Rectangle 2" o:spid="_x0000_s1028" style="position:absolute;width:13054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" fillcolor="#e8adce" stroked="f" strokeweight="1pt"/>
                      <w10:anchorlock/>
                    </v:group>
                  </w:pict>
                </mc:Fallback>
              </mc:AlternateContent>
            </w:r>
          </w:p>
          <w:p w14:paraId="0FFC75FC" w14:textId="77777777" w:rsidR="002F7680" w:rsidRDefault="002F7680" w:rsidP="00EA6120">
            <w:r>
              <w:t>Adobe XD</w:t>
            </w:r>
          </w:p>
          <w:p w14:paraId="63470E20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EEC8D1E" wp14:editId="03EEAB38">
                      <wp:extent cx="1435608" cy="137160"/>
                      <wp:effectExtent l="0" t="0" r="12700" b="15240"/>
                      <wp:docPr id="295414782" name="Group 29541478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579975136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197895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B1014" id="Group 295414782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7F5C9B4" w14:textId="77777777" w:rsidR="002F7680" w:rsidRDefault="002F7680" w:rsidP="00EA6120">
            <w:r>
              <w:t>Github</w:t>
            </w:r>
          </w:p>
          <w:p w14:paraId="6B47BD54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62B256F" wp14:editId="704805F6">
                      <wp:extent cx="1435608" cy="137160"/>
                      <wp:effectExtent l="0" t="0" r="12700" b="15240"/>
                      <wp:docPr id="841643125" name="Group 84164312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20291353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7598470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B7E11" id="Group 841643125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S1v3+bQDAACg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A372F89" w14:textId="77777777" w:rsidR="002F7680" w:rsidRDefault="002F7680" w:rsidP="00EA6120">
            <w:proofErr w:type="spellStart"/>
            <w:r>
              <w:t>MySQl</w:t>
            </w:r>
            <w:proofErr w:type="spellEnd"/>
          </w:p>
          <w:p w14:paraId="72276386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619AB47" wp14:editId="71CC6E79">
                      <wp:extent cx="1435608" cy="137160"/>
                      <wp:effectExtent l="0" t="0" r="12700" b="15240"/>
                      <wp:docPr id="730758504" name="Group 73075850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51052737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4143543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CA88D" id="Group 730758504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C21F3D4" w14:textId="77777777" w:rsidR="002F7680" w:rsidRDefault="002F7680" w:rsidP="00EA6120">
            <w:r>
              <w:t>Postgres</w:t>
            </w:r>
          </w:p>
          <w:p w14:paraId="6D93F86F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B71430" wp14:editId="6C8E5591">
                      <wp:extent cx="1435609" cy="137160"/>
                      <wp:effectExtent l="0" t="0" r="12700" b="15240"/>
                      <wp:docPr id="1063074358" name="Group 1063074358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9" cy="137160"/>
                                <a:chOff x="-1" y="0"/>
                                <a:chExt cx="1438909" cy="139065"/>
                              </a:xfrm>
                            </wpg:grpSpPr>
                            <wps:wsp>
                              <wps:cNvPr id="106071338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731382" name="Rectangle 2"/>
                              <wps:cNvSpPr/>
                              <wps:spPr>
                                <a:xfrm>
                                  <a:off x="-1" y="0"/>
                                  <a:ext cx="1189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1D3DE" id="Group 1063074358" o:spid="_x0000_s1026" alt="Decorative" style="width:113.05pt;height:10.8pt;mso-position-horizontal-relative:char;mso-position-vertical-relative:line" coordorigin="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" filled="f" strokecolor="#f7e3ee [660]" strokeweight="1pt">
                        <v:stroke joinstyle="round"/>
                      </v:rect>
                      <v:rect id="Rectangle 2" o:spid="_x0000_s1028" style="position:absolute;width:1189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0AEB43B" w14:textId="77777777" w:rsidR="002F7680" w:rsidRDefault="002F7680" w:rsidP="00EA6120">
            <w:r>
              <w:t>Tableau</w:t>
            </w:r>
          </w:p>
          <w:p w14:paraId="6BF3AEED" w14:textId="77777777" w:rsidR="002F7680" w:rsidRDefault="002F7680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B759D9A" wp14:editId="5A2BF596">
                      <wp:extent cx="1435608" cy="137160"/>
                      <wp:effectExtent l="0" t="0" r="12700" b="15240"/>
                      <wp:docPr id="248924222" name="Group 24892422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36990202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7732594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C790F1" id="Group 248924222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94741DD" w14:textId="77777777" w:rsidR="00471CFD" w:rsidRDefault="00471CFD" w:rsidP="00EA6120">
            <w:r>
              <w:t>Cisco</w:t>
            </w:r>
          </w:p>
          <w:p w14:paraId="1301AA9F" w14:textId="77777777" w:rsidR="00471CFD" w:rsidRDefault="00471CFD" w:rsidP="00EA6120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F925979" wp14:editId="6C7F5EE1">
                      <wp:extent cx="1435609" cy="137160"/>
                      <wp:effectExtent l="0" t="0" r="12700" b="15240"/>
                      <wp:docPr id="511911325" name="Group 51191132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9" cy="137160"/>
                                <a:chOff x="-1" y="0"/>
                                <a:chExt cx="1438909" cy="139065"/>
                              </a:xfrm>
                            </wpg:grpSpPr>
                            <wps:wsp>
                              <wps:cNvPr id="79677045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371229" name="Rectangle 2"/>
                              <wps:cNvSpPr/>
                              <wps:spPr>
                                <a:xfrm>
                                  <a:off x="-1" y="0"/>
                                  <a:ext cx="118993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3ADF5D" id="Group 511911325" o:spid="_x0000_s1026" alt="Decorative" style="width:113.05pt;height:10.8pt;mso-position-horizontal-relative:char;mso-position-vertical-relative:line" coordorigin="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189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9B4CF48" w14:textId="77777777" w:rsidR="00471CFD" w:rsidRDefault="00471CFD" w:rsidP="00EA6120">
            <w:r>
              <w:t>Packet Tracer</w:t>
            </w:r>
          </w:p>
          <w:p w14:paraId="2AA0E7FF" w14:textId="45DE70FB" w:rsidR="00CD702C" w:rsidRDefault="00471CFD" w:rsidP="00A16871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1FE43B9" wp14:editId="0278E3E8">
                      <wp:extent cx="1435608" cy="137160"/>
                      <wp:effectExtent l="0" t="0" r="12700" b="15240"/>
                      <wp:docPr id="360396927" name="Group 360396927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89054617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4517722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6FFB7" id="Group 360396927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CDED450" w14:textId="77777777" w:rsidR="00A16871" w:rsidRDefault="00A16871" w:rsidP="00A16871"/>
          <w:p w14:paraId="082AC8BB" w14:textId="6FB9167F" w:rsidR="00CD702C" w:rsidRDefault="00CD702C" w:rsidP="00CD702C">
            <w:pPr>
              <w:pStyle w:val="Subtitle"/>
            </w:pPr>
            <w:r w:rsidRPr="003B00C5">
              <w:t>Languages</w:t>
            </w:r>
          </w:p>
          <w:p w14:paraId="6C6356EB" w14:textId="77777777" w:rsidR="00CD702C" w:rsidRDefault="00CD702C" w:rsidP="00CD702C">
            <w:r>
              <w:t>English</w:t>
            </w:r>
          </w:p>
          <w:p w14:paraId="3A0A5CEC" w14:textId="77777777" w:rsidR="00CD702C" w:rsidRDefault="00CD702C" w:rsidP="00CD702C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FDF208C" wp14:editId="7DF048B7">
                      <wp:extent cx="1435608" cy="137160"/>
                      <wp:effectExtent l="0" t="0" r="12700" b="15240"/>
                      <wp:docPr id="1902940969" name="Group 1902940969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2512848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0307383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F0F70" id="Group 1902940969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A9BA4C6" w14:textId="77777777" w:rsidR="00CD702C" w:rsidRDefault="00CD702C" w:rsidP="00CD702C">
            <w:r>
              <w:t>Chinese</w:t>
            </w:r>
          </w:p>
          <w:p w14:paraId="1BE95FDA" w14:textId="2C3E5E6C" w:rsidR="00CD702C" w:rsidRPr="00CD702C" w:rsidRDefault="00CD702C" w:rsidP="00EA6120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6228246" wp14:editId="74EC6728">
                      <wp:extent cx="1435608" cy="137160"/>
                      <wp:effectExtent l="0" t="0" r="12700" b="15240"/>
                      <wp:docPr id="1726725366" name="Group 1726725366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8927527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5650349" name="Rectangle 2"/>
                              <wps:cNvSpPr/>
                              <wps:spPr>
                                <a:xfrm>
                                  <a:off x="0" y="0"/>
                                  <a:ext cx="143839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936789" id="Group 1726725366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4383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</w:tcPr>
          <w:p w14:paraId="630EFD9E" w14:textId="77777777" w:rsidR="002F7680" w:rsidRDefault="002F7680" w:rsidP="00EA6120"/>
        </w:tc>
        <w:tc>
          <w:tcPr>
            <w:tcW w:w="6248" w:type="dxa"/>
          </w:tcPr>
          <w:p w14:paraId="14830DC1" w14:textId="77777777" w:rsidR="002F7680" w:rsidRDefault="002F7680" w:rsidP="002F7680">
            <w:pPr>
              <w:pStyle w:val="Heading1"/>
            </w:pPr>
            <w:r w:rsidRPr="00E0327C">
              <w:t>CO-CURRICULAR ACTIVITIES</w:t>
            </w:r>
          </w:p>
          <w:p w14:paraId="02B35765" w14:textId="77777777" w:rsidR="002F7680" w:rsidRDefault="002F7680" w:rsidP="002F7680">
            <w:pPr>
              <w:pStyle w:val="Heading2"/>
            </w:pPr>
            <w:r>
              <w:t>Planning Subcommittee Member</w:t>
            </w:r>
          </w:p>
          <w:p w14:paraId="352C6C99" w14:textId="77777777" w:rsidR="002F7680" w:rsidRDefault="002F7680" w:rsidP="002F7680">
            <w:pPr>
              <w:pStyle w:val="Heading3"/>
            </w:pPr>
            <w:r>
              <w:t>Ladies in Tech | Nanyang Polytechnic | 2022-Present</w:t>
            </w:r>
          </w:p>
          <w:p w14:paraId="663E845C" w14:textId="77777777" w:rsidR="005570EA" w:rsidRDefault="002F7680" w:rsidP="002F7680">
            <w:r>
              <w:t>C</w:t>
            </w:r>
            <w:r w:rsidRPr="00B36481">
              <w:t>ontributed to brainstorming ideas, planning, and curating content for workshops, events, and external collaborations.</w:t>
            </w:r>
          </w:p>
          <w:p w14:paraId="6494024E" w14:textId="0EB80D6C" w:rsidR="002F7680" w:rsidRPr="001B5913" w:rsidRDefault="002F7680" w:rsidP="000600D5">
            <w:pPr>
              <w:spacing w:after="240"/>
            </w:pPr>
            <w:r>
              <w:t xml:space="preserve">Co-hosted </w:t>
            </w:r>
            <w:r w:rsidRPr="00B36481">
              <w:t>2 online workshops, Python Games (</w:t>
            </w:r>
            <w:r>
              <w:t>F</w:t>
            </w:r>
            <w:r w:rsidRPr="00B36481">
              <w:t>lask) and C Family Workshop (C#)</w:t>
            </w:r>
          </w:p>
          <w:p w14:paraId="1D29655F" w14:textId="77777777" w:rsidR="002F7680" w:rsidRPr="00B36481" w:rsidRDefault="002F7680" w:rsidP="002F7680">
            <w:pPr>
              <w:pStyle w:val="Heading2"/>
              <w:rPr>
                <w:lang w:val="en-SG"/>
              </w:rPr>
            </w:pPr>
            <w:r>
              <w:t>Human Resources</w:t>
            </w:r>
          </w:p>
          <w:p w14:paraId="5822AABA" w14:textId="77777777" w:rsidR="002F7680" w:rsidRPr="00D85EF8" w:rsidRDefault="002F7680" w:rsidP="002F7680">
            <w:pPr>
              <w:pStyle w:val="Heading3"/>
              <w:rPr>
                <w:lang w:val="de-DE"/>
              </w:rPr>
            </w:pPr>
            <w:r w:rsidRPr="00B36481">
              <w:t>Boardgames Inc</w:t>
            </w:r>
            <w:r w:rsidRPr="00D85EF8">
              <w:rPr>
                <w:lang w:val="de-DE"/>
              </w:rPr>
              <w:t xml:space="preserve"> | </w:t>
            </w:r>
            <w:r>
              <w:t>Nanyang Polytechnic</w:t>
            </w:r>
            <w:r w:rsidRPr="00D85EF8">
              <w:rPr>
                <w:lang w:val="de-DE"/>
              </w:rPr>
              <w:t xml:space="preserve"> | </w:t>
            </w:r>
            <w:r>
              <w:t>2023-Present</w:t>
            </w:r>
          </w:p>
          <w:p w14:paraId="5C1E7EB7" w14:textId="77777777" w:rsidR="005570EA" w:rsidRDefault="002F7680" w:rsidP="002F7680">
            <w:r>
              <w:rPr>
                <w:lang w:val="en-GB"/>
              </w:rPr>
              <w:t>Recruitment and a</w:t>
            </w:r>
            <w:r w:rsidRPr="003B00C5">
              <w:rPr>
                <w:lang w:val="en-GB"/>
              </w:rPr>
              <w:t>dministrative</w:t>
            </w:r>
            <w:r w:rsidRPr="00DB444F">
              <w:t xml:space="preserve"> work for the club members</w:t>
            </w:r>
            <w:r>
              <w:t>.</w:t>
            </w:r>
          </w:p>
          <w:p w14:paraId="2764824E" w14:textId="45E79857" w:rsidR="002F7680" w:rsidRPr="000600D5" w:rsidRDefault="002F7680" w:rsidP="000600D5">
            <w:pPr>
              <w:spacing w:after="240"/>
            </w:pPr>
            <w:r>
              <w:t>C</w:t>
            </w:r>
            <w:r w:rsidRPr="00B36481">
              <w:t>ontributed to planning</w:t>
            </w:r>
            <w:r>
              <w:t xml:space="preserve"> and </w:t>
            </w:r>
            <w:r w:rsidRPr="00C41C8D">
              <w:rPr>
                <w:lang w:val="en-GB"/>
              </w:rPr>
              <w:t>organising</w:t>
            </w:r>
            <w:r>
              <w:t xml:space="preserve"> </w:t>
            </w:r>
            <w:proofErr w:type="gramStart"/>
            <w:r>
              <w:t>events</w:t>
            </w:r>
            <w:proofErr w:type="gramEnd"/>
          </w:p>
          <w:p w14:paraId="55E7C2E6" w14:textId="77777777" w:rsidR="002F7680" w:rsidRPr="0080503F" w:rsidRDefault="002F7680" w:rsidP="002F7680">
            <w:pPr>
              <w:pStyle w:val="Heading2"/>
              <w:rPr>
                <w:lang w:val="en-SG"/>
              </w:rPr>
            </w:pPr>
            <w:r w:rsidRPr="00DB444F">
              <w:t>Executive Committee</w:t>
            </w:r>
            <w:r>
              <w:t xml:space="preserve"> Member</w:t>
            </w:r>
          </w:p>
          <w:p w14:paraId="372CE638" w14:textId="77777777" w:rsidR="002F7680" w:rsidRPr="00D85EF8" w:rsidRDefault="002F7680" w:rsidP="002F7680">
            <w:pPr>
              <w:pStyle w:val="Heading3"/>
              <w:rPr>
                <w:lang w:val="de-DE"/>
              </w:rPr>
            </w:pPr>
            <w:r w:rsidRPr="0080503F">
              <w:t>Robotics</w:t>
            </w:r>
            <w:r w:rsidRPr="00D85EF8">
              <w:rPr>
                <w:lang w:val="de-DE"/>
              </w:rPr>
              <w:t xml:space="preserve"> | </w:t>
            </w:r>
            <w:r>
              <w:t>Edgefield Secondary School</w:t>
            </w:r>
            <w:r w:rsidRPr="00D85EF8">
              <w:rPr>
                <w:lang w:val="de-DE"/>
              </w:rPr>
              <w:t xml:space="preserve"> | 2020</w:t>
            </w:r>
            <w:r>
              <w:t>-2021</w:t>
            </w:r>
          </w:p>
          <w:p w14:paraId="6DA5B20A" w14:textId="77777777" w:rsidR="005570EA" w:rsidRDefault="002F7680" w:rsidP="002F7680">
            <w:r>
              <w:t>M</w:t>
            </w:r>
            <w:r w:rsidRPr="0080503F">
              <w:t>entored junior members</w:t>
            </w:r>
            <w:r>
              <w:t xml:space="preserve"> in </w:t>
            </w:r>
            <w:r w:rsidRPr="0080503F">
              <w:t>mak</w:t>
            </w:r>
            <w:r>
              <w:t>ing</w:t>
            </w:r>
            <w:r w:rsidRPr="0080503F">
              <w:t xml:space="preserve"> and program</w:t>
            </w:r>
            <w:r>
              <w:t>ing</w:t>
            </w:r>
            <w:r w:rsidRPr="0080503F">
              <w:t xml:space="preserve"> EV3 robots </w:t>
            </w:r>
            <w:r>
              <w:t>as well as</w:t>
            </w:r>
            <w:r w:rsidRPr="0080503F">
              <w:t xml:space="preserve"> cod</w:t>
            </w:r>
            <w:r>
              <w:t>ing</w:t>
            </w:r>
            <w:r w:rsidRPr="0080503F">
              <w:t xml:space="preserve"> drones</w:t>
            </w:r>
            <w:r>
              <w:t xml:space="preserve">. </w:t>
            </w:r>
          </w:p>
          <w:p w14:paraId="512484EB" w14:textId="2B4ABF9D" w:rsidR="002F7680" w:rsidRPr="00456D87" w:rsidRDefault="002F7680" w:rsidP="000600D5">
            <w:pPr>
              <w:spacing w:after="240"/>
            </w:pPr>
            <w:r>
              <w:t>Represented CCA</w:t>
            </w:r>
            <w:r w:rsidRPr="0080503F">
              <w:t xml:space="preserve"> in </w:t>
            </w:r>
            <w:proofErr w:type="spellStart"/>
            <w:r w:rsidRPr="0080503F">
              <w:t>Digigirlz</w:t>
            </w:r>
            <w:proofErr w:type="spellEnd"/>
            <w:r w:rsidRPr="0080503F">
              <w:t xml:space="preserve"> 2020, Microsoft Imagine Cup, National Junior Robotics Competition 2015</w:t>
            </w:r>
            <w:r>
              <w:t>, and</w:t>
            </w:r>
            <w:r w:rsidRPr="0080503F">
              <w:t xml:space="preserve"> National Robotics Competition</w:t>
            </w:r>
          </w:p>
        </w:tc>
      </w:tr>
      <w:tr w:rsidR="00CD702C" w14:paraId="6BFDB26D" w14:textId="77777777" w:rsidTr="00A16871">
        <w:trPr>
          <w:trHeight w:val="2784"/>
        </w:trPr>
        <w:tc>
          <w:tcPr>
            <w:tcW w:w="3681" w:type="dxa"/>
            <w:vMerge/>
          </w:tcPr>
          <w:p w14:paraId="06BBE70F" w14:textId="426868E6" w:rsidR="002F7680" w:rsidRPr="003B23D7" w:rsidRDefault="002F7680" w:rsidP="00EA6120"/>
        </w:tc>
        <w:tc>
          <w:tcPr>
            <w:tcW w:w="283" w:type="dxa"/>
          </w:tcPr>
          <w:p w14:paraId="719BF034" w14:textId="77777777" w:rsidR="002F7680" w:rsidRDefault="002F7680" w:rsidP="00EA6120"/>
        </w:tc>
        <w:tc>
          <w:tcPr>
            <w:tcW w:w="6248" w:type="dxa"/>
          </w:tcPr>
          <w:p w14:paraId="045A66CC" w14:textId="77777777" w:rsidR="002F7680" w:rsidRDefault="002F7680" w:rsidP="00EA6120">
            <w:pPr>
              <w:pStyle w:val="Heading1"/>
              <w:spacing w:line="240" w:lineRule="auto"/>
            </w:pPr>
            <w:r w:rsidRPr="00E0327C">
              <w:t>WORK HIST</w:t>
            </w:r>
            <w:r>
              <w:t>ory</w:t>
            </w:r>
          </w:p>
          <w:p w14:paraId="1A10B92A" w14:textId="6DDBFAFB" w:rsidR="002F7680" w:rsidRPr="0080503F" w:rsidRDefault="002F7680" w:rsidP="00EA6120">
            <w:pPr>
              <w:pStyle w:val="Heading2"/>
              <w:rPr>
                <w:lang w:val="en-SG"/>
              </w:rPr>
            </w:pPr>
            <w:r w:rsidRPr="00E0327C">
              <w:t>Sales Assistant</w:t>
            </w:r>
          </w:p>
          <w:p w14:paraId="0E9C51A2" w14:textId="6F009CB5" w:rsidR="002F7680" w:rsidRPr="00D85EF8" w:rsidRDefault="002F7680" w:rsidP="00EA6120">
            <w:pPr>
              <w:pStyle w:val="Heading3"/>
              <w:rPr>
                <w:lang w:val="de-DE"/>
              </w:rPr>
            </w:pPr>
            <w:proofErr w:type="spellStart"/>
            <w:r w:rsidRPr="00E0327C">
              <w:t>Houze</w:t>
            </w:r>
            <w:proofErr w:type="spellEnd"/>
            <w:r w:rsidRPr="00D85EF8">
              <w:rPr>
                <w:lang w:val="de-DE"/>
              </w:rPr>
              <w:t xml:space="preserve"> | </w:t>
            </w:r>
            <w:r w:rsidRPr="00E0327C">
              <w:rPr>
                <w:lang w:val="de-DE"/>
              </w:rPr>
              <w:t>2022</w:t>
            </w:r>
          </w:p>
          <w:p w14:paraId="1FC96B37" w14:textId="77777777" w:rsidR="002F7680" w:rsidRDefault="002F7680" w:rsidP="00EA6120">
            <w:pPr>
              <w:pStyle w:val="ListParagraph"/>
              <w:numPr>
                <w:ilvl w:val="0"/>
                <w:numId w:val="6"/>
              </w:numPr>
            </w:pPr>
            <w:r w:rsidRPr="00E0327C">
              <w:t xml:space="preserve">Opened, </w:t>
            </w:r>
            <w:proofErr w:type="gramStart"/>
            <w:r w:rsidRPr="00E0327C">
              <w:t>shelved</w:t>
            </w:r>
            <w:proofErr w:type="gramEnd"/>
            <w:r w:rsidRPr="00E0327C">
              <w:t xml:space="preserve"> and merchandised new products in visually appealing and organized displays for optimal sales promotions.</w:t>
            </w:r>
          </w:p>
          <w:p w14:paraId="4165909D" w14:textId="77777777" w:rsidR="002F7680" w:rsidRDefault="002F7680" w:rsidP="00EA6120">
            <w:pPr>
              <w:pStyle w:val="ListParagraph"/>
              <w:numPr>
                <w:ilvl w:val="0"/>
                <w:numId w:val="6"/>
              </w:numPr>
            </w:pPr>
            <w:r>
              <w:t>Answered customer questions about products and services, helped locate merchandise, and promoted key items.</w:t>
            </w:r>
          </w:p>
          <w:p w14:paraId="22D2C397" w14:textId="77777777" w:rsidR="002F7680" w:rsidRDefault="002F7680" w:rsidP="00EA6120">
            <w:pPr>
              <w:pStyle w:val="ListParagraph"/>
              <w:numPr>
                <w:ilvl w:val="0"/>
                <w:numId w:val="6"/>
              </w:numPr>
            </w:pPr>
            <w:r>
              <w:t>Engaged in friendly conversation with customer to better uncover individual needs and recommend optimal products.</w:t>
            </w:r>
          </w:p>
          <w:p w14:paraId="065AFF38" w14:textId="10BCF7AA" w:rsidR="002F7680" w:rsidRPr="00E0327C" w:rsidRDefault="002F7680" w:rsidP="00EA6120">
            <w:pPr>
              <w:pStyle w:val="ListParagraph"/>
              <w:numPr>
                <w:ilvl w:val="0"/>
                <w:numId w:val="6"/>
              </w:numPr>
            </w:pPr>
            <w:r w:rsidRPr="008A17D0">
              <w:t>Managed efficient cash register operations.</w:t>
            </w:r>
          </w:p>
        </w:tc>
      </w:tr>
    </w:tbl>
    <w:p w14:paraId="1320FD70" w14:textId="77777777" w:rsidR="00871DB8" w:rsidRDefault="00871DB8"/>
    <w:sectPr w:rsidR="00871DB8" w:rsidSect="00ED59FC">
      <w:pgSz w:w="12240" w:h="15840" w:code="1"/>
      <w:pgMar w:top="680" w:right="1009" w:bottom="794" w:left="1009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D4D6" w14:textId="77777777" w:rsidR="00F93E19" w:rsidRDefault="00F93E19" w:rsidP="00AA35A8">
      <w:pPr>
        <w:spacing w:line="240" w:lineRule="auto"/>
      </w:pPr>
      <w:r>
        <w:separator/>
      </w:r>
    </w:p>
  </w:endnote>
  <w:endnote w:type="continuationSeparator" w:id="0">
    <w:p w14:paraId="71E9C926" w14:textId="77777777" w:rsidR="00F93E19" w:rsidRDefault="00F93E1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D95A" w14:textId="77777777" w:rsidR="00F93E19" w:rsidRDefault="00F93E19" w:rsidP="00AA35A8">
      <w:pPr>
        <w:spacing w:line="240" w:lineRule="auto"/>
      </w:pPr>
      <w:r>
        <w:separator/>
      </w:r>
    </w:p>
  </w:footnote>
  <w:footnote w:type="continuationSeparator" w:id="0">
    <w:p w14:paraId="17124EC0" w14:textId="77777777" w:rsidR="00F93E19" w:rsidRDefault="00F93E1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85pt;height:13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43" type="#_x0000_t75" style="width:13.2pt;height:13.2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A027E"/>
    <w:multiLevelType w:val="hybridMultilevel"/>
    <w:tmpl w:val="7466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C6DD8"/>
    <w:multiLevelType w:val="hybridMultilevel"/>
    <w:tmpl w:val="8EEA2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3555"/>
    <w:multiLevelType w:val="hybridMultilevel"/>
    <w:tmpl w:val="92E0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6"/>
  </w:num>
  <w:num w:numId="3" w16cid:durableId="751318933">
    <w:abstractNumId w:val="1"/>
  </w:num>
  <w:num w:numId="4" w16cid:durableId="2055545808">
    <w:abstractNumId w:val="2"/>
  </w:num>
  <w:num w:numId="5" w16cid:durableId="606424732">
    <w:abstractNumId w:val="3"/>
  </w:num>
  <w:num w:numId="6" w16cid:durableId="367266121">
    <w:abstractNumId w:val="5"/>
  </w:num>
  <w:num w:numId="7" w16cid:durableId="46636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E0"/>
    <w:rsid w:val="00010CFB"/>
    <w:rsid w:val="00033263"/>
    <w:rsid w:val="000417DA"/>
    <w:rsid w:val="00045105"/>
    <w:rsid w:val="000600D5"/>
    <w:rsid w:val="00060423"/>
    <w:rsid w:val="000607F9"/>
    <w:rsid w:val="00060941"/>
    <w:rsid w:val="0007515C"/>
    <w:rsid w:val="00085878"/>
    <w:rsid w:val="000873F6"/>
    <w:rsid w:val="00090042"/>
    <w:rsid w:val="000A4338"/>
    <w:rsid w:val="000B286F"/>
    <w:rsid w:val="000B3565"/>
    <w:rsid w:val="000B3E9A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467A5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3675B"/>
    <w:rsid w:val="00243756"/>
    <w:rsid w:val="0025167B"/>
    <w:rsid w:val="00263321"/>
    <w:rsid w:val="002662ED"/>
    <w:rsid w:val="002768E6"/>
    <w:rsid w:val="002A61D3"/>
    <w:rsid w:val="002B0944"/>
    <w:rsid w:val="002B75EB"/>
    <w:rsid w:val="002C4E0C"/>
    <w:rsid w:val="002D03E4"/>
    <w:rsid w:val="002D2B94"/>
    <w:rsid w:val="002E2ABF"/>
    <w:rsid w:val="002E3AB1"/>
    <w:rsid w:val="002E3E40"/>
    <w:rsid w:val="002E7306"/>
    <w:rsid w:val="002F7680"/>
    <w:rsid w:val="00315F8E"/>
    <w:rsid w:val="00316720"/>
    <w:rsid w:val="00331DCE"/>
    <w:rsid w:val="0033315E"/>
    <w:rsid w:val="00352A17"/>
    <w:rsid w:val="00360599"/>
    <w:rsid w:val="00382D02"/>
    <w:rsid w:val="0038451A"/>
    <w:rsid w:val="003A4782"/>
    <w:rsid w:val="003A67EE"/>
    <w:rsid w:val="003B00C5"/>
    <w:rsid w:val="003B23D7"/>
    <w:rsid w:val="003B4AEF"/>
    <w:rsid w:val="003B67E0"/>
    <w:rsid w:val="003C33D9"/>
    <w:rsid w:val="003C7884"/>
    <w:rsid w:val="003E17DE"/>
    <w:rsid w:val="003E53C3"/>
    <w:rsid w:val="003F2914"/>
    <w:rsid w:val="003F4960"/>
    <w:rsid w:val="004133C3"/>
    <w:rsid w:val="00415CF3"/>
    <w:rsid w:val="00430CBF"/>
    <w:rsid w:val="004408D7"/>
    <w:rsid w:val="00453A7B"/>
    <w:rsid w:val="00456D87"/>
    <w:rsid w:val="004700A9"/>
    <w:rsid w:val="00471CFD"/>
    <w:rsid w:val="004919CE"/>
    <w:rsid w:val="004936B2"/>
    <w:rsid w:val="00494C2E"/>
    <w:rsid w:val="004A28EA"/>
    <w:rsid w:val="004A6F8A"/>
    <w:rsid w:val="004B2105"/>
    <w:rsid w:val="004D2D96"/>
    <w:rsid w:val="004E2BCF"/>
    <w:rsid w:val="004F2D34"/>
    <w:rsid w:val="005172BE"/>
    <w:rsid w:val="00526B52"/>
    <w:rsid w:val="00533E8B"/>
    <w:rsid w:val="0053618A"/>
    <w:rsid w:val="00543BCF"/>
    <w:rsid w:val="00547EC8"/>
    <w:rsid w:val="00554327"/>
    <w:rsid w:val="00556BD5"/>
    <w:rsid w:val="00556E31"/>
    <w:rsid w:val="005570EA"/>
    <w:rsid w:val="00567EE6"/>
    <w:rsid w:val="005A55A9"/>
    <w:rsid w:val="005D1BA7"/>
    <w:rsid w:val="005D2B4B"/>
    <w:rsid w:val="006259D7"/>
    <w:rsid w:val="006670B0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467C6"/>
    <w:rsid w:val="00787CF7"/>
    <w:rsid w:val="00791376"/>
    <w:rsid w:val="007A0045"/>
    <w:rsid w:val="007A57CB"/>
    <w:rsid w:val="007B6FCC"/>
    <w:rsid w:val="007B7447"/>
    <w:rsid w:val="007D04F2"/>
    <w:rsid w:val="007D40A0"/>
    <w:rsid w:val="007D5DDF"/>
    <w:rsid w:val="007E3FFC"/>
    <w:rsid w:val="007F1E6D"/>
    <w:rsid w:val="007F1F33"/>
    <w:rsid w:val="007F7E5B"/>
    <w:rsid w:val="00800847"/>
    <w:rsid w:val="0080503F"/>
    <w:rsid w:val="008162CF"/>
    <w:rsid w:val="00820593"/>
    <w:rsid w:val="00831977"/>
    <w:rsid w:val="008326F9"/>
    <w:rsid w:val="008365FB"/>
    <w:rsid w:val="00843C1C"/>
    <w:rsid w:val="008618B7"/>
    <w:rsid w:val="00864A5D"/>
    <w:rsid w:val="00870D42"/>
    <w:rsid w:val="00871DB8"/>
    <w:rsid w:val="00874C6C"/>
    <w:rsid w:val="00884BFA"/>
    <w:rsid w:val="00887E05"/>
    <w:rsid w:val="008A17D0"/>
    <w:rsid w:val="008A1F08"/>
    <w:rsid w:val="008A3548"/>
    <w:rsid w:val="008B4EC8"/>
    <w:rsid w:val="008C296F"/>
    <w:rsid w:val="008C3475"/>
    <w:rsid w:val="008C6805"/>
    <w:rsid w:val="008D2C61"/>
    <w:rsid w:val="008D569F"/>
    <w:rsid w:val="008F180B"/>
    <w:rsid w:val="008F48B9"/>
    <w:rsid w:val="00903FC8"/>
    <w:rsid w:val="009049BC"/>
    <w:rsid w:val="0091339D"/>
    <w:rsid w:val="00916B9C"/>
    <w:rsid w:val="009272F7"/>
    <w:rsid w:val="00930196"/>
    <w:rsid w:val="009618A6"/>
    <w:rsid w:val="00974B76"/>
    <w:rsid w:val="00986493"/>
    <w:rsid w:val="009B1A20"/>
    <w:rsid w:val="009E0800"/>
    <w:rsid w:val="009E3A1C"/>
    <w:rsid w:val="009E5CD5"/>
    <w:rsid w:val="00A16871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58C8"/>
    <w:rsid w:val="00B06877"/>
    <w:rsid w:val="00B1227E"/>
    <w:rsid w:val="00B20D41"/>
    <w:rsid w:val="00B3648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41C8D"/>
    <w:rsid w:val="00C50145"/>
    <w:rsid w:val="00C62E97"/>
    <w:rsid w:val="00C81587"/>
    <w:rsid w:val="00C86515"/>
    <w:rsid w:val="00CB3E40"/>
    <w:rsid w:val="00CB72CF"/>
    <w:rsid w:val="00CD1A30"/>
    <w:rsid w:val="00CD702C"/>
    <w:rsid w:val="00CE3552"/>
    <w:rsid w:val="00CE6E8B"/>
    <w:rsid w:val="00CF22B3"/>
    <w:rsid w:val="00CF2766"/>
    <w:rsid w:val="00CF61BE"/>
    <w:rsid w:val="00CF68CB"/>
    <w:rsid w:val="00D13B70"/>
    <w:rsid w:val="00D31ADA"/>
    <w:rsid w:val="00D43BD5"/>
    <w:rsid w:val="00D45748"/>
    <w:rsid w:val="00D656E1"/>
    <w:rsid w:val="00D85EF8"/>
    <w:rsid w:val="00D86385"/>
    <w:rsid w:val="00D93B22"/>
    <w:rsid w:val="00D95726"/>
    <w:rsid w:val="00DB444F"/>
    <w:rsid w:val="00DB472D"/>
    <w:rsid w:val="00DB6E3A"/>
    <w:rsid w:val="00DB724D"/>
    <w:rsid w:val="00DB7BC4"/>
    <w:rsid w:val="00DE5DDA"/>
    <w:rsid w:val="00DF042E"/>
    <w:rsid w:val="00DF6A3E"/>
    <w:rsid w:val="00DF6C40"/>
    <w:rsid w:val="00E0327C"/>
    <w:rsid w:val="00E03C29"/>
    <w:rsid w:val="00E067BA"/>
    <w:rsid w:val="00E13B63"/>
    <w:rsid w:val="00E13FBE"/>
    <w:rsid w:val="00E304B4"/>
    <w:rsid w:val="00E4100E"/>
    <w:rsid w:val="00E57007"/>
    <w:rsid w:val="00E90063"/>
    <w:rsid w:val="00E956C9"/>
    <w:rsid w:val="00E95915"/>
    <w:rsid w:val="00EA6120"/>
    <w:rsid w:val="00EB74E8"/>
    <w:rsid w:val="00EC0F79"/>
    <w:rsid w:val="00ED28E8"/>
    <w:rsid w:val="00ED59FC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93E19"/>
    <w:rsid w:val="00FB20D8"/>
    <w:rsid w:val="00FB5586"/>
    <w:rsid w:val="00FB7F9F"/>
    <w:rsid w:val="00FC186C"/>
    <w:rsid w:val="00FD73C5"/>
    <w:rsid w:val="00FE22F6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7F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styleId="NormalWeb">
    <w:name w:val="Normal (Web)"/>
    <w:basedOn w:val="Normal"/>
    <w:uiPriority w:val="99"/>
    <w:unhideWhenUsed/>
    <w:rsid w:val="002F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SG" w:eastAsia="zh-CN"/>
    </w:rPr>
  </w:style>
  <w:style w:type="character" w:styleId="Hyperlink">
    <w:name w:val="Hyperlink"/>
    <w:basedOn w:val="DefaultParagraphFont"/>
    <w:uiPriority w:val="99"/>
    <w:semiHidden/>
    <w:rsid w:val="002B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qian-ning-ker-968008239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qian062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ian0621.github.io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erqianning20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vyqin/Library/Containers/com.microsoft.Word/Data/Library/Application%20Support/Microsoft/Office/16.0/DTS/Search/%7b98D06004-B19A-5843-9B9D-2CF0D7C2B893%7dtf115065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AD6C4F98D4E34EAC3098393C0EA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A6A6-4FBF-004C-BE66-A4EF8F35011B}"/>
      </w:docPartPr>
      <w:docPartBody>
        <w:p w:rsidR="00D36726" w:rsidRDefault="00BB4539" w:rsidP="00BB4539">
          <w:pPr>
            <w:pStyle w:val="8FAD6C4F98D4E34EAC3098393C0EA6AE"/>
          </w:pPr>
          <w:r>
            <w:t>Contact</w:t>
          </w:r>
        </w:p>
      </w:docPartBody>
    </w:docPart>
    <w:docPart>
      <w:docPartPr>
        <w:name w:val="FBABFB2B0409F94F8EFAD039DCE8F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928C-0437-7846-8842-CF3E9502A0B9}"/>
      </w:docPartPr>
      <w:docPartBody>
        <w:p w:rsidR="00D36726" w:rsidRDefault="00BB4539" w:rsidP="00BB4539">
          <w:pPr>
            <w:pStyle w:val="FBABFB2B0409F94F8EFAD039DCE8FB07"/>
          </w:pPr>
          <w:r w:rsidRPr="00010CFB">
            <w:t>Skills</w:t>
          </w:r>
        </w:p>
      </w:docPartBody>
    </w:docPart>
    <w:docPart>
      <w:docPartPr>
        <w:name w:val="0D6EA8DDE312DF46A40A317FFCCEE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FACAE-0AEC-484A-9C46-81B77280E2AE}"/>
      </w:docPartPr>
      <w:docPartBody>
        <w:p w:rsidR="00D36726" w:rsidRDefault="00BB4539" w:rsidP="00BB4539">
          <w:pPr>
            <w:pStyle w:val="0D6EA8DDE312DF46A40A317FFCCEE09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4"/>
    <w:rsid w:val="00323FF7"/>
    <w:rsid w:val="00346C66"/>
    <w:rsid w:val="00561A0F"/>
    <w:rsid w:val="00823064"/>
    <w:rsid w:val="008A7C0B"/>
    <w:rsid w:val="00B1241B"/>
    <w:rsid w:val="00BB4539"/>
    <w:rsid w:val="00D31BD6"/>
    <w:rsid w:val="00D36726"/>
    <w:rsid w:val="00D63828"/>
    <w:rsid w:val="00F636E9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D6C4F98D4E34EAC3098393C0EA6AE">
    <w:name w:val="8FAD6C4F98D4E34EAC3098393C0EA6AE"/>
    <w:rsid w:val="00BB4539"/>
  </w:style>
  <w:style w:type="paragraph" w:customStyle="1" w:styleId="FBABFB2B0409F94F8EFAD039DCE8FB07">
    <w:name w:val="FBABFB2B0409F94F8EFAD039DCE8FB07"/>
    <w:rsid w:val="00BB4539"/>
  </w:style>
  <w:style w:type="paragraph" w:customStyle="1" w:styleId="0D6EA8DDE312DF46A40A317FFCCEE090">
    <w:name w:val="0D6EA8DDE312DF46A40A317FFCCEE090"/>
    <w:rsid w:val="00BB4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{98D06004-B19A-5843-9B9D-2CF0D7C2B893}tf11506505_win32.dotx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2023-10-18T07:48:00Z</dcterms:created>
  <dcterms:modified xsi:type="dcterms:W3CDTF">2023-11-01T07:07:00Z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